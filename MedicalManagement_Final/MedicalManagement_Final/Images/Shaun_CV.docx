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CFD3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092"/>
        <w:gridCol w:w="17"/>
      </w:tblGrid>
      <w:tr w:rsidR="00AD0DDD" w14:paraId="5C9A539F" w14:textId="77777777" w:rsidTr="005E09DE">
        <w:trPr>
          <w:trHeight w:val="1810"/>
        </w:trPr>
        <w:tc>
          <w:tcPr>
            <w:tcW w:w="10790" w:type="dxa"/>
            <w:gridSpan w:val="19"/>
            <w:tcBorders>
              <w:bottom w:val="single" w:sz="24" w:space="0" w:color="2C3B57" w:themeColor="text2"/>
            </w:tcBorders>
          </w:tcPr>
          <w:p w14:paraId="63099A7B" w14:textId="74F80D5B" w:rsidR="00AD0DDD" w:rsidRPr="00AD420E" w:rsidRDefault="00347526" w:rsidP="00DF1CB4">
            <w:pPr>
              <w:pStyle w:val="Heading1"/>
              <w:rPr>
                <w:sz w:val="72"/>
                <w:szCs w:val="30"/>
              </w:rPr>
            </w:pPr>
            <w:r w:rsidRPr="00AD420E">
              <w:rPr>
                <w:sz w:val="72"/>
                <w:szCs w:val="30"/>
              </w:rPr>
              <w:t>Shaun Sobers</w:t>
            </w:r>
          </w:p>
          <w:p w14:paraId="02784FCE" w14:textId="6112942A" w:rsidR="00AD0DDD" w:rsidRPr="00AD0DDD" w:rsidRDefault="00347526" w:rsidP="00DF1CB4">
            <w:pPr>
              <w:pStyle w:val="Heading2"/>
            </w:pPr>
            <w:r w:rsidRPr="00AD420E">
              <w:rPr>
                <w:sz w:val="40"/>
                <w:szCs w:val="24"/>
              </w:rPr>
              <w:t>Programmer</w:t>
            </w:r>
          </w:p>
        </w:tc>
      </w:tr>
      <w:tr w:rsidR="00AD0DDD" w14:paraId="7D5A20CD" w14:textId="77777777" w:rsidTr="005E09DE">
        <w:trPr>
          <w:trHeight w:val="149"/>
        </w:trPr>
        <w:tc>
          <w:tcPr>
            <w:tcW w:w="1079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2786E70A" w14:textId="77777777" w:rsidR="00AD0DDD" w:rsidRDefault="00AD0DDD" w:rsidP="00DF1CB4"/>
        </w:tc>
      </w:tr>
      <w:tr w:rsidR="005F5561" w14:paraId="6FC3E20F" w14:textId="77777777" w:rsidTr="005E09DE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14:paraId="05A96531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4E9BC112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484AB930" w14:textId="77777777" w:rsidR="005F5561" w:rsidRPr="00D06709" w:rsidRDefault="005F5561" w:rsidP="00DF1CB4"/>
        </w:tc>
        <w:tc>
          <w:tcPr>
            <w:tcW w:w="2130" w:type="dxa"/>
            <w:vAlign w:val="center"/>
          </w:tcPr>
          <w:p w14:paraId="75AF449F" w14:textId="3030FAB0" w:rsidR="005F5561" w:rsidRPr="00FA4DB0" w:rsidRDefault="00347526" w:rsidP="00DF1CB4">
            <w:r w:rsidRPr="00AD420E">
              <w:rPr>
                <w:sz w:val="16"/>
                <w:szCs w:val="20"/>
              </w:rPr>
              <w:t>514-978-2580</w:t>
            </w:r>
          </w:p>
        </w:tc>
        <w:tc>
          <w:tcPr>
            <w:tcW w:w="138" w:type="dxa"/>
            <w:vAlign w:val="center"/>
          </w:tcPr>
          <w:p w14:paraId="5FE86DF6" w14:textId="77777777" w:rsidR="005F5561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72CF6D47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14:paraId="1AA020C0" w14:textId="77777777" w:rsidR="005F5561" w:rsidRDefault="005F5561" w:rsidP="00DF1CB4"/>
        </w:tc>
        <w:tc>
          <w:tcPr>
            <w:tcW w:w="2126" w:type="dxa"/>
            <w:vAlign w:val="center"/>
          </w:tcPr>
          <w:p w14:paraId="0C152538" w14:textId="06A04379" w:rsidR="005F5561" w:rsidRPr="00FA4DB0" w:rsidRDefault="00347526" w:rsidP="00DF1CB4">
            <w:r w:rsidRPr="00347526">
              <w:rPr>
                <w:sz w:val="16"/>
                <w:szCs w:val="20"/>
              </w:rPr>
              <w:t>shaun_sobers@hotmail.com</w:t>
            </w:r>
          </w:p>
        </w:tc>
        <w:tc>
          <w:tcPr>
            <w:tcW w:w="142" w:type="dxa"/>
            <w:vAlign w:val="center"/>
          </w:tcPr>
          <w:p w14:paraId="2241830D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464D5BEB" w14:textId="090CC917" w:rsidR="005F5561" w:rsidRPr="00DF1CB4" w:rsidRDefault="00347526" w:rsidP="00DF1CB4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G</w:t>
            </w:r>
          </w:p>
        </w:tc>
        <w:tc>
          <w:tcPr>
            <w:tcW w:w="142" w:type="dxa"/>
            <w:vAlign w:val="center"/>
          </w:tcPr>
          <w:p w14:paraId="20CC2A2E" w14:textId="77777777" w:rsidR="005F5561" w:rsidRDefault="005F5561" w:rsidP="00DF1CB4"/>
        </w:tc>
        <w:tc>
          <w:tcPr>
            <w:tcW w:w="2092" w:type="dxa"/>
            <w:gridSpan w:val="3"/>
            <w:vAlign w:val="center"/>
          </w:tcPr>
          <w:p w14:paraId="2A349A76" w14:textId="77777777" w:rsidR="00AD420E" w:rsidRDefault="00AD420E" w:rsidP="00347526">
            <w:pPr>
              <w:pStyle w:val="BodyText"/>
              <w:spacing w:line="198" w:lineRule="exact"/>
              <w:rPr>
                <w:sz w:val="16"/>
                <w:szCs w:val="16"/>
              </w:rPr>
            </w:pPr>
          </w:p>
          <w:p w14:paraId="473B4ED6" w14:textId="1A2C2282" w:rsidR="00347526" w:rsidRPr="00AD420E" w:rsidRDefault="00347526" w:rsidP="00347526">
            <w:pPr>
              <w:pStyle w:val="BodyText"/>
              <w:spacing w:line="198" w:lineRule="exact"/>
              <w:rPr>
                <w:sz w:val="16"/>
                <w:szCs w:val="16"/>
              </w:rPr>
            </w:pPr>
            <w:hyperlink r:id="rId10">
              <w:r w:rsidRPr="00AD420E">
                <w:rPr>
                  <w:w w:val="105"/>
                  <w:sz w:val="16"/>
                  <w:szCs w:val="16"/>
                </w:rPr>
                <w:t>github.com/</w:t>
              </w:r>
              <w:proofErr w:type="spellStart"/>
              <w:r w:rsidRPr="00AD420E">
                <w:rPr>
                  <w:w w:val="105"/>
                  <w:sz w:val="16"/>
                  <w:szCs w:val="16"/>
                </w:rPr>
                <w:t>shaun</w:t>
              </w:r>
              <w:proofErr w:type="spellEnd"/>
              <w:r w:rsidRPr="00AD420E">
                <w:rPr>
                  <w:w w:val="105"/>
                  <w:sz w:val="16"/>
                  <w:szCs w:val="16"/>
                </w:rPr>
                <w:t>-sobers</w:t>
              </w:r>
            </w:hyperlink>
          </w:p>
          <w:p w14:paraId="537AD816" w14:textId="083DDFC8" w:rsidR="005F5561" w:rsidRPr="00FA4DB0" w:rsidRDefault="005F5561" w:rsidP="00DF1CB4"/>
        </w:tc>
        <w:tc>
          <w:tcPr>
            <w:tcW w:w="142" w:type="dxa"/>
            <w:vAlign w:val="center"/>
          </w:tcPr>
          <w:p w14:paraId="2AC0B8BB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3E7BB7A0" w14:textId="5694989D" w:rsidR="005F5561" w:rsidRPr="00DF1CB4" w:rsidRDefault="00347526" w:rsidP="00DF1CB4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L</w:t>
            </w:r>
          </w:p>
        </w:tc>
        <w:tc>
          <w:tcPr>
            <w:tcW w:w="142" w:type="dxa"/>
            <w:vAlign w:val="center"/>
          </w:tcPr>
          <w:p w14:paraId="2B4038DD" w14:textId="77777777" w:rsidR="005F5561" w:rsidRDefault="005F5561" w:rsidP="00DF1CB4"/>
        </w:tc>
        <w:tc>
          <w:tcPr>
            <w:tcW w:w="2092" w:type="dxa"/>
            <w:vAlign w:val="center"/>
          </w:tcPr>
          <w:p w14:paraId="59D2318D" w14:textId="01BD991C" w:rsidR="005F5561" w:rsidRPr="00FA4DB0" w:rsidRDefault="00347526" w:rsidP="00DF1CB4">
            <w:r w:rsidRPr="00AD420E">
              <w:rPr>
                <w:sz w:val="16"/>
                <w:szCs w:val="20"/>
              </w:rPr>
              <w:t>linkedin.com/in/</w:t>
            </w:r>
            <w:proofErr w:type="spellStart"/>
            <w:r w:rsidRPr="00AD420E">
              <w:rPr>
                <w:sz w:val="16"/>
                <w:szCs w:val="20"/>
              </w:rPr>
              <w:t>shaun</w:t>
            </w:r>
            <w:proofErr w:type="spellEnd"/>
            <w:r w:rsidRPr="00AD420E">
              <w:rPr>
                <w:sz w:val="16"/>
                <w:szCs w:val="20"/>
              </w:rPr>
              <w:t>-</w:t>
            </w:r>
            <w:r w:rsidRPr="00AD420E">
              <w:rPr>
                <w:sz w:val="16"/>
                <w:szCs w:val="20"/>
              </w:rPr>
              <w:t>sobers</w:t>
            </w:r>
          </w:p>
        </w:tc>
      </w:tr>
      <w:tr w:rsidR="00AD0DDD" w14:paraId="2EA1F993" w14:textId="77777777" w:rsidTr="005E09DE">
        <w:trPr>
          <w:trHeight w:val="161"/>
        </w:trPr>
        <w:tc>
          <w:tcPr>
            <w:tcW w:w="1079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48C4529C" w14:textId="77777777" w:rsidR="00AD0DDD" w:rsidRDefault="00AD0DDD" w:rsidP="00DF1CB4"/>
        </w:tc>
      </w:tr>
      <w:tr w:rsidR="00560EA0" w14:paraId="348FDEC6" w14:textId="77777777" w:rsidTr="005E09DE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16F03A25" w14:textId="23382DE0" w:rsidR="00560EA0" w:rsidRPr="005F5561" w:rsidRDefault="005467A0" w:rsidP="00DF1CB4">
            <w:pPr>
              <w:pStyle w:val="Heading3"/>
            </w:pPr>
            <w:sdt>
              <w:sdtPr>
                <w:id w:val="723336852"/>
                <w:placeholder>
                  <w:docPart w:val="21C174CA60FC4912822E09B9549C32FF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18F36AB2" w14:textId="77777777" w:rsidR="00560EA0" w:rsidRDefault="00560EA0" w:rsidP="00DF1CB4"/>
        </w:tc>
        <w:tc>
          <w:tcPr>
            <w:tcW w:w="35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4D50EC8E" w14:textId="77777777" w:rsidR="00560EA0" w:rsidRDefault="00560EA0" w:rsidP="00DF1CB4"/>
        </w:tc>
      </w:tr>
      <w:tr w:rsidR="00560EA0" w14:paraId="7F4E1453" w14:textId="77777777" w:rsidTr="005E09DE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0E622DF2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6789527C" w14:textId="77777777" w:rsidR="00560EA0" w:rsidRDefault="00560EA0" w:rsidP="00DF1CB4"/>
        </w:tc>
        <w:tc>
          <w:tcPr>
            <w:tcW w:w="3560" w:type="dxa"/>
            <w:gridSpan w:val="6"/>
            <w:shd w:val="clear" w:color="auto" w:fill="CADEE5" w:themeFill="background2"/>
            <w:vAlign w:val="bottom"/>
          </w:tcPr>
          <w:p w14:paraId="1A2E5A62" w14:textId="352E94B6" w:rsidR="00560EA0" w:rsidRDefault="005467A0" w:rsidP="00DF1CB4">
            <w:pPr>
              <w:pStyle w:val="Heading3"/>
            </w:pPr>
            <w:sdt>
              <w:sdtPr>
                <w:id w:val="-2075571490"/>
                <w:placeholder>
                  <w:docPart w:val="0FB5E831BA6E45A7B82C32429EFB48ED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6FD2E07E" w14:textId="77777777" w:rsidTr="005E09DE">
        <w:trPr>
          <w:trHeight w:val="168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716EB33A" w14:textId="11777D2B" w:rsidR="00AD6FA4" w:rsidRPr="00347526" w:rsidRDefault="00347526" w:rsidP="00DF1CB4">
            <w:pPr>
              <w:pStyle w:val="Text"/>
            </w:pPr>
            <w:r w:rsidRPr="00347526">
              <w:rPr>
                <w:rStyle w:val="hgkelc"/>
              </w:rPr>
              <w:t xml:space="preserve">Seeking an entry-level position to begin my career in a high-level professional environment. To secure employment with a reputable company, where I can utilize my skills and </w:t>
            </w:r>
            <w:r>
              <w:rPr>
                <w:rStyle w:val="hgkelc"/>
              </w:rPr>
              <w:t>technological</w:t>
            </w:r>
            <w:r w:rsidRPr="00347526">
              <w:rPr>
                <w:rStyle w:val="hgkelc"/>
              </w:rPr>
              <w:t xml:space="preserve"> background to the maximum.</w:t>
            </w:r>
          </w:p>
        </w:tc>
        <w:tc>
          <w:tcPr>
            <w:tcW w:w="284" w:type="dxa"/>
            <w:vMerge w:val="restart"/>
            <w:vAlign w:val="center"/>
          </w:tcPr>
          <w:p w14:paraId="3EDEBAAC" w14:textId="77777777" w:rsidR="00AD6FA4" w:rsidRDefault="00AD6FA4" w:rsidP="00DF1CB4"/>
        </w:tc>
        <w:tc>
          <w:tcPr>
            <w:tcW w:w="3560" w:type="dxa"/>
            <w:gridSpan w:val="6"/>
            <w:vMerge w:val="restart"/>
            <w:shd w:val="clear" w:color="auto" w:fill="CADEE5" w:themeFill="background2"/>
          </w:tcPr>
          <w:p w14:paraId="01AC230B" w14:textId="5865BCA2" w:rsidR="00AD6FA4" w:rsidRDefault="00AD420E" w:rsidP="00DF1CB4">
            <w:pPr>
              <w:pStyle w:val="Text"/>
            </w:pPr>
            <w:r w:rsidRPr="005312B2">
              <w:rPr>
                <w:u w:val="single"/>
              </w:rPr>
              <w:t>DEC Computer Science</w:t>
            </w:r>
            <w:r w:rsidR="005312B2" w:rsidRPr="005312B2">
              <w:rPr>
                <w:u w:val="single"/>
              </w:rPr>
              <w:t xml:space="preserve"> </w:t>
            </w:r>
            <w:r w:rsidR="005312B2">
              <w:t>-</w:t>
            </w:r>
          </w:p>
          <w:p w14:paraId="072300E5" w14:textId="2FBB216D" w:rsidR="005312B2" w:rsidRDefault="005312B2" w:rsidP="00DF1CB4">
            <w:pPr>
              <w:pStyle w:val="Text"/>
              <w:rPr>
                <w:b/>
                <w:bCs/>
              </w:rPr>
            </w:pPr>
            <w:r>
              <w:rPr>
                <w:b/>
                <w:bCs/>
              </w:rPr>
              <w:t>2019 - 2022</w:t>
            </w:r>
          </w:p>
          <w:p w14:paraId="0650739D" w14:textId="3BC81D90" w:rsidR="005312B2" w:rsidRDefault="005312B2" w:rsidP="00DF1CB4">
            <w:pPr>
              <w:pStyle w:val="Text"/>
              <w:rPr>
                <w:b/>
                <w:bCs/>
              </w:rPr>
            </w:pPr>
            <w:r w:rsidRPr="005312B2">
              <w:rPr>
                <w:b/>
                <w:bCs/>
              </w:rPr>
              <w:t>Programmer Analyst</w:t>
            </w:r>
          </w:p>
          <w:p w14:paraId="33192B5E" w14:textId="175DBAB8" w:rsidR="00AD6FA4" w:rsidRDefault="005312B2" w:rsidP="005312B2">
            <w:pPr>
              <w:pStyle w:val="Text"/>
            </w:pPr>
            <w:r>
              <w:t>Lasalle College, Montreal</w:t>
            </w:r>
          </w:p>
          <w:p w14:paraId="01D0E19D" w14:textId="49326FC7" w:rsidR="005312B2" w:rsidRDefault="005312B2" w:rsidP="005312B2">
            <w:pPr>
              <w:pStyle w:val="Text"/>
              <w:numPr>
                <w:ilvl w:val="0"/>
                <w:numId w:val="19"/>
              </w:numPr>
            </w:pPr>
            <w:r>
              <w:t>3.5 GPA</w:t>
            </w:r>
          </w:p>
          <w:p w14:paraId="2EF70162" w14:textId="31F743A5" w:rsidR="005312B2" w:rsidRDefault="005312B2" w:rsidP="005312B2">
            <w:pPr>
              <w:pStyle w:val="Text"/>
              <w:numPr>
                <w:ilvl w:val="0"/>
                <w:numId w:val="19"/>
              </w:numPr>
            </w:pPr>
            <w:r>
              <w:t>Volunteer at Student Events</w:t>
            </w:r>
          </w:p>
          <w:p w14:paraId="75EAEE13" w14:textId="4A8A2B9E" w:rsidR="005312B2" w:rsidRDefault="005312B2" w:rsidP="005312B2">
            <w:pPr>
              <w:pStyle w:val="Text"/>
              <w:ind w:left="530"/>
            </w:pPr>
          </w:p>
          <w:p w14:paraId="032686BD" w14:textId="619C3987" w:rsidR="005312B2" w:rsidRDefault="005312B2" w:rsidP="005312B2">
            <w:pPr>
              <w:pStyle w:val="Text"/>
            </w:pPr>
            <w:r w:rsidRPr="005312B2">
              <w:rPr>
                <w:u w:val="single"/>
              </w:rPr>
              <w:t xml:space="preserve">DEC </w:t>
            </w:r>
            <w:r>
              <w:rPr>
                <w:u w:val="single"/>
              </w:rPr>
              <w:t>Social Science</w:t>
            </w:r>
            <w:r w:rsidRPr="005312B2">
              <w:rPr>
                <w:u w:val="single"/>
              </w:rPr>
              <w:t xml:space="preserve"> </w:t>
            </w:r>
            <w:r w:rsidR="00C02F03">
              <w:t>–</w:t>
            </w:r>
          </w:p>
          <w:p w14:paraId="3D6363A1" w14:textId="0CBBB975" w:rsidR="00C02F03" w:rsidRPr="00C02F03" w:rsidRDefault="00C02F03" w:rsidP="005312B2">
            <w:pPr>
              <w:pStyle w:val="Text"/>
              <w:rPr>
                <w:b/>
                <w:bCs/>
              </w:rPr>
            </w:pPr>
            <w:r w:rsidRPr="00C02F03">
              <w:rPr>
                <w:b/>
                <w:bCs/>
              </w:rPr>
              <w:t>2014-2016</w:t>
            </w:r>
          </w:p>
          <w:p w14:paraId="72FF206A" w14:textId="516F7429" w:rsidR="005312B2" w:rsidRDefault="005312B2" w:rsidP="005312B2">
            <w:pPr>
              <w:pStyle w:val="Text"/>
            </w:pPr>
            <w:r>
              <w:t>John Abbott</w:t>
            </w:r>
            <w:r>
              <w:t xml:space="preserve"> College, Montreal</w:t>
            </w:r>
          </w:p>
          <w:p w14:paraId="67A17117" w14:textId="7617CD06" w:rsidR="00AD6FA4" w:rsidRDefault="00C02F03" w:rsidP="00C02F03">
            <w:pPr>
              <w:pStyle w:val="Text"/>
              <w:numPr>
                <w:ilvl w:val="0"/>
                <w:numId w:val="20"/>
              </w:numPr>
            </w:pPr>
            <w:r>
              <w:t>Athletic Team (Varsity Football)</w:t>
            </w:r>
          </w:p>
          <w:p w14:paraId="377C652F" w14:textId="77777777" w:rsidR="00AD6FA4" w:rsidRDefault="00AD6FA4" w:rsidP="00DF1CB4">
            <w:pPr>
              <w:pStyle w:val="Text"/>
            </w:pPr>
          </w:p>
          <w:p w14:paraId="3A429025" w14:textId="35E5469B" w:rsidR="00AD6FA4" w:rsidRDefault="00C02F03" w:rsidP="00DF1CB4">
            <w:pPr>
              <w:pStyle w:val="Heading3"/>
            </w:pPr>
            <w:r>
              <w:rPr>
                <w:noProof/>
                <w:lang w:val="en-AU" w:eastAsia="en-AU"/>
              </w:rPr>
              <w:t>Programming Languages</w:t>
            </w:r>
          </w:p>
          <w:p w14:paraId="307A4035" w14:textId="77777777" w:rsidR="00C02F03" w:rsidRDefault="00C02F03" w:rsidP="00C02F03">
            <w:pPr>
              <w:pStyle w:val="Heading4"/>
              <w:spacing w:before="222"/>
              <w:ind w:left="170"/>
            </w:pPr>
            <w:r>
              <w:rPr>
                <w:w w:val="105"/>
              </w:rPr>
              <w:t>Object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Oriented:</w:t>
            </w:r>
          </w:p>
          <w:p w14:paraId="5CFE0206" w14:textId="57207218" w:rsidR="00C02F03" w:rsidRPr="00C02F03" w:rsidRDefault="00C02F03" w:rsidP="00C02F03">
            <w:pPr>
              <w:pStyle w:val="ListParagraph"/>
              <w:numPr>
                <w:ilvl w:val="0"/>
                <w:numId w:val="20"/>
              </w:numPr>
              <w:spacing w:before="48"/>
              <w:rPr>
                <w:sz w:val="18"/>
                <w:szCs w:val="26"/>
              </w:rPr>
            </w:pPr>
            <w:r w:rsidRPr="00C02F03">
              <w:rPr>
                <w:noProof/>
                <w:sz w:val="24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29D518" wp14:editId="3EDA489D">
                      <wp:simplePos x="0" y="0"/>
                      <wp:positionH relativeFrom="page">
                        <wp:posOffset>4156075</wp:posOffset>
                      </wp:positionH>
                      <wp:positionV relativeFrom="paragraph">
                        <wp:posOffset>70485</wp:posOffset>
                      </wp:positionV>
                      <wp:extent cx="49530" cy="12065"/>
                      <wp:effectExtent l="0" t="0" r="0" b="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03B4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B24A82" id="Rectangle 4" o:spid="_x0000_s1026" style="position:absolute;margin-left:327.25pt;margin-top:5.55pt;width:3.9pt;height: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" fillcolor="#303b4d" stroked="f">
                      <w10:wrap anchorx="page"/>
                    </v:rect>
                  </w:pict>
                </mc:Fallback>
              </mc:AlternateContent>
            </w:r>
            <w:r w:rsidRPr="00C02F03">
              <w:rPr>
                <w:w w:val="95"/>
                <w:sz w:val="18"/>
                <w:szCs w:val="26"/>
              </w:rPr>
              <w:t>Java, Python,</w:t>
            </w:r>
            <w:r w:rsidRPr="00C02F03">
              <w:rPr>
                <w:spacing w:val="1"/>
                <w:w w:val="95"/>
                <w:sz w:val="18"/>
                <w:szCs w:val="26"/>
              </w:rPr>
              <w:t xml:space="preserve"> </w:t>
            </w:r>
            <w:r w:rsidRPr="00C02F03">
              <w:rPr>
                <w:w w:val="95"/>
                <w:sz w:val="18"/>
                <w:szCs w:val="26"/>
              </w:rPr>
              <w:t>PHP,</w:t>
            </w:r>
            <w:r w:rsidRPr="00C02F03">
              <w:rPr>
                <w:spacing w:val="1"/>
                <w:w w:val="95"/>
                <w:sz w:val="18"/>
                <w:szCs w:val="26"/>
              </w:rPr>
              <w:t xml:space="preserve"> </w:t>
            </w:r>
            <w:r w:rsidRPr="00C02F03">
              <w:rPr>
                <w:w w:val="95"/>
                <w:sz w:val="18"/>
                <w:szCs w:val="26"/>
              </w:rPr>
              <w:t>C#</w:t>
            </w:r>
          </w:p>
          <w:p w14:paraId="17A0990B" w14:textId="77777777" w:rsidR="00C02F03" w:rsidRDefault="00C02F03" w:rsidP="00C02F03">
            <w:pPr>
              <w:pStyle w:val="BodyText"/>
              <w:spacing w:before="11"/>
              <w:rPr>
                <w:sz w:val="21"/>
              </w:rPr>
            </w:pPr>
          </w:p>
          <w:p w14:paraId="071BEDF3" w14:textId="77777777" w:rsidR="00C02F03" w:rsidRDefault="00C02F03" w:rsidP="00C02F03">
            <w:pPr>
              <w:pStyle w:val="Heading4"/>
              <w:ind w:left="170"/>
            </w:pPr>
            <w:r>
              <w:rPr>
                <w:spacing w:val="-2"/>
                <w:w w:val="105"/>
              </w:rPr>
              <w:t>Web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Development</w:t>
            </w:r>
          </w:p>
          <w:p w14:paraId="55844A88" w14:textId="0B560CF6" w:rsidR="00C02F03" w:rsidRPr="00C02F03" w:rsidRDefault="00C02F03" w:rsidP="00C02F03">
            <w:pPr>
              <w:pStyle w:val="ListParagraph"/>
              <w:numPr>
                <w:ilvl w:val="0"/>
                <w:numId w:val="20"/>
              </w:numPr>
              <w:spacing w:before="48"/>
              <w:rPr>
                <w:sz w:val="18"/>
                <w:szCs w:val="26"/>
              </w:rPr>
            </w:pPr>
            <w:r w:rsidRPr="00C02F03">
              <w:rPr>
                <w:noProof/>
                <w:sz w:val="24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E0F760" wp14:editId="041095F8">
                      <wp:simplePos x="0" y="0"/>
                      <wp:positionH relativeFrom="page">
                        <wp:posOffset>4156075</wp:posOffset>
                      </wp:positionH>
                      <wp:positionV relativeFrom="paragraph">
                        <wp:posOffset>70485</wp:posOffset>
                      </wp:positionV>
                      <wp:extent cx="49530" cy="12065"/>
                      <wp:effectExtent l="0" t="0" r="0" b="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03B4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0D57B0" id="Rectangle 3" o:spid="_x0000_s1026" style="position:absolute;margin-left:327.25pt;margin-top:5.55pt;width:3.9pt;height: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" fillcolor="#303b4d" stroked="f">
                      <w10:wrap anchorx="page"/>
                    </v:rect>
                  </w:pict>
                </mc:Fallback>
              </mc:AlternateContent>
            </w:r>
            <w:r w:rsidRPr="00C02F03">
              <w:rPr>
                <w:w w:val="95"/>
                <w:sz w:val="18"/>
                <w:szCs w:val="26"/>
              </w:rPr>
              <w:t>HTML,</w:t>
            </w:r>
            <w:r w:rsidRPr="00C02F03">
              <w:rPr>
                <w:spacing w:val="7"/>
                <w:w w:val="95"/>
                <w:sz w:val="18"/>
                <w:szCs w:val="26"/>
              </w:rPr>
              <w:t xml:space="preserve"> </w:t>
            </w:r>
            <w:r w:rsidRPr="00C02F03">
              <w:rPr>
                <w:w w:val="95"/>
                <w:sz w:val="18"/>
                <w:szCs w:val="26"/>
              </w:rPr>
              <w:t>CSS,</w:t>
            </w:r>
            <w:r w:rsidRPr="00C02F03">
              <w:rPr>
                <w:spacing w:val="7"/>
                <w:w w:val="95"/>
                <w:sz w:val="18"/>
                <w:szCs w:val="26"/>
              </w:rPr>
              <w:t xml:space="preserve"> </w:t>
            </w:r>
            <w:r w:rsidRPr="00C02F03">
              <w:rPr>
                <w:w w:val="95"/>
                <w:sz w:val="18"/>
                <w:szCs w:val="26"/>
              </w:rPr>
              <w:t>JavaScript,</w:t>
            </w:r>
            <w:r w:rsidRPr="00C02F03">
              <w:rPr>
                <w:spacing w:val="7"/>
                <w:w w:val="95"/>
                <w:sz w:val="18"/>
                <w:szCs w:val="26"/>
              </w:rPr>
              <w:t xml:space="preserve"> </w:t>
            </w:r>
            <w:r w:rsidRPr="00C02F03">
              <w:rPr>
                <w:w w:val="95"/>
                <w:sz w:val="18"/>
                <w:szCs w:val="26"/>
              </w:rPr>
              <w:t>Bootstrap,</w:t>
            </w:r>
            <w:r w:rsidRPr="00C02F03">
              <w:rPr>
                <w:spacing w:val="7"/>
                <w:w w:val="95"/>
                <w:sz w:val="18"/>
                <w:szCs w:val="26"/>
              </w:rPr>
              <w:t xml:space="preserve"> </w:t>
            </w:r>
            <w:r w:rsidRPr="00C02F03">
              <w:rPr>
                <w:w w:val="95"/>
                <w:sz w:val="18"/>
                <w:szCs w:val="26"/>
              </w:rPr>
              <w:t>PHP</w:t>
            </w:r>
          </w:p>
          <w:p w14:paraId="4F2C39A4" w14:textId="77777777" w:rsidR="00C02F03" w:rsidRDefault="00C02F03" w:rsidP="00C02F03">
            <w:pPr>
              <w:pStyle w:val="BodyText"/>
              <w:spacing w:before="10"/>
              <w:rPr>
                <w:sz w:val="21"/>
              </w:rPr>
            </w:pPr>
          </w:p>
          <w:p w14:paraId="6EAC3A8B" w14:textId="77777777" w:rsidR="00C02F03" w:rsidRDefault="00C02F03" w:rsidP="00C02F03">
            <w:pPr>
              <w:pStyle w:val="Heading4"/>
              <w:ind w:left="170"/>
            </w:pPr>
            <w:r>
              <w:rPr>
                <w:w w:val="105"/>
              </w:rPr>
              <w:t>Database</w:t>
            </w:r>
          </w:p>
          <w:p w14:paraId="604ECAE6" w14:textId="0CA1194D" w:rsidR="00C02F03" w:rsidRPr="00C02F03" w:rsidRDefault="00C02F03" w:rsidP="00C02F03">
            <w:pPr>
              <w:pStyle w:val="ListParagraph"/>
              <w:numPr>
                <w:ilvl w:val="0"/>
                <w:numId w:val="20"/>
              </w:numPr>
              <w:spacing w:before="49"/>
              <w:rPr>
                <w:sz w:val="18"/>
                <w:szCs w:val="26"/>
              </w:rPr>
            </w:pPr>
            <w:r w:rsidRPr="00C02F03">
              <w:rPr>
                <w:noProof/>
                <w:sz w:val="24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7EE8E1" wp14:editId="2E26413A">
                      <wp:simplePos x="0" y="0"/>
                      <wp:positionH relativeFrom="page">
                        <wp:posOffset>4156075</wp:posOffset>
                      </wp:positionH>
                      <wp:positionV relativeFrom="paragraph">
                        <wp:posOffset>71120</wp:posOffset>
                      </wp:positionV>
                      <wp:extent cx="49530" cy="12065"/>
                      <wp:effectExtent l="0" t="0" r="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03B4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ED20F0" id="Rectangle 2" o:spid="_x0000_s1026" style="position:absolute;margin-left:327.25pt;margin-top:5.6pt;width:3.9pt;height: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" fillcolor="#303b4d" stroked="f">
                      <w10:wrap anchorx="page"/>
                    </v:rect>
                  </w:pict>
                </mc:Fallback>
              </mc:AlternateContent>
            </w:r>
            <w:r w:rsidRPr="00C02F03">
              <w:rPr>
                <w:w w:val="95"/>
                <w:sz w:val="18"/>
                <w:szCs w:val="26"/>
              </w:rPr>
              <w:t>SQL, Oracle</w:t>
            </w:r>
          </w:p>
          <w:p w14:paraId="49CAC2AE" w14:textId="77777777" w:rsidR="00C02F03" w:rsidRDefault="00C02F03" w:rsidP="00C02F03">
            <w:pPr>
              <w:pStyle w:val="BodyText"/>
              <w:spacing w:before="10"/>
              <w:rPr>
                <w:sz w:val="21"/>
              </w:rPr>
            </w:pPr>
          </w:p>
          <w:p w14:paraId="029B60FC" w14:textId="77777777" w:rsidR="00C02F03" w:rsidRDefault="00C02F03" w:rsidP="00C02F03">
            <w:pPr>
              <w:pStyle w:val="Heading4"/>
              <w:ind w:left="170"/>
            </w:pPr>
            <w:r>
              <w:rPr>
                <w:w w:val="105"/>
              </w:rPr>
              <w:t>Mobile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Development</w:t>
            </w:r>
          </w:p>
          <w:p w14:paraId="1DE459DF" w14:textId="347C1241" w:rsidR="00C02F03" w:rsidRPr="00C02F03" w:rsidRDefault="00C02F03" w:rsidP="00C02F03">
            <w:pPr>
              <w:pStyle w:val="ListParagraph"/>
              <w:numPr>
                <w:ilvl w:val="0"/>
                <w:numId w:val="20"/>
              </w:numPr>
              <w:spacing w:before="48"/>
              <w:rPr>
                <w:sz w:val="18"/>
                <w:szCs w:val="26"/>
              </w:rPr>
            </w:pPr>
            <w:r w:rsidRPr="00C02F03">
              <w:rPr>
                <w:noProof/>
                <w:sz w:val="24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B8D2C2" wp14:editId="53E933FB">
                      <wp:simplePos x="0" y="0"/>
                      <wp:positionH relativeFrom="page">
                        <wp:posOffset>4156075</wp:posOffset>
                      </wp:positionH>
                      <wp:positionV relativeFrom="paragraph">
                        <wp:posOffset>70485</wp:posOffset>
                      </wp:positionV>
                      <wp:extent cx="49530" cy="12065"/>
                      <wp:effectExtent l="0" t="0" r="0" b="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03B4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6D3F81" id="Rectangle 1" o:spid="_x0000_s1026" style="position:absolute;margin-left:327.25pt;margin-top:5.55pt;width:3.9pt;height: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" fillcolor="#303b4d" stroked="f">
                      <w10:wrap anchorx="page"/>
                    </v:rect>
                  </w:pict>
                </mc:Fallback>
              </mc:AlternateContent>
            </w:r>
            <w:r w:rsidRPr="00C02F03">
              <w:rPr>
                <w:spacing w:val="-1"/>
                <w:w w:val="105"/>
                <w:sz w:val="18"/>
                <w:szCs w:val="26"/>
              </w:rPr>
              <w:t>Swift,</w:t>
            </w:r>
            <w:r w:rsidRPr="00C02F03">
              <w:rPr>
                <w:spacing w:val="-10"/>
                <w:w w:val="105"/>
                <w:sz w:val="18"/>
                <w:szCs w:val="26"/>
              </w:rPr>
              <w:t xml:space="preserve"> </w:t>
            </w:r>
            <w:r w:rsidRPr="00C02F03">
              <w:rPr>
                <w:spacing w:val="-1"/>
                <w:w w:val="105"/>
                <w:sz w:val="18"/>
                <w:szCs w:val="26"/>
              </w:rPr>
              <w:t>Android</w:t>
            </w:r>
            <w:r w:rsidRPr="00C02F03">
              <w:rPr>
                <w:spacing w:val="-10"/>
                <w:w w:val="105"/>
                <w:sz w:val="18"/>
                <w:szCs w:val="26"/>
              </w:rPr>
              <w:t xml:space="preserve"> </w:t>
            </w:r>
            <w:r w:rsidRPr="00C02F03">
              <w:rPr>
                <w:w w:val="105"/>
                <w:sz w:val="18"/>
                <w:szCs w:val="26"/>
              </w:rPr>
              <w:t>Dev</w:t>
            </w:r>
          </w:p>
          <w:p w14:paraId="237C3A3C" w14:textId="533B628F" w:rsidR="00AD6FA4" w:rsidRPr="00AD0DDD" w:rsidRDefault="00AD6FA4" w:rsidP="00C02F03"/>
        </w:tc>
      </w:tr>
      <w:tr w:rsidR="00AD6FA4" w14:paraId="6CBEFEC1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07FB33AB" w14:textId="58D4E96B" w:rsidR="00AD6FA4" w:rsidRDefault="005467A0" w:rsidP="00AD420E">
            <w:pPr>
              <w:pStyle w:val="Heading3"/>
              <w:ind w:left="0"/>
            </w:pPr>
            <w:sdt>
              <w:sdtPr>
                <w:id w:val="1813675065"/>
                <w:placeholder>
                  <w:docPart w:val="6C57F1B790D04A03AE087617BB152F9B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4AF9DE31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6ECDEB0B" w14:textId="77777777" w:rsidR="00AD6FA4" w:rsidRDefault="00AD6FA4" w:rsidP="00DF1CB4"/>
        </w:tc>
      </w:tr>
      <w:tr w:rsidR="00AD6FA4" w14:paraId="10A39A37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00C005EE" w14:textId="77777777" w:rsidR="00E3018C" w:rsidRDefault="00E3018C" w:rsidP="00DF1CB4">
            <w:pPr>
              <w:pStyle w:val="Dates"/>
            </w:pPr>
          </w:p>
          <w:p w14:paraId="1689ACB9" w14:textId="77777777" w:rsidR="0006524A" w:rsidRDefault="0006524A" w:rsidP="00DF1CB4">
            <w:pPr>
              <w:pStyle w:val="Dates"/>
            </w:pPr>
          </w:p>
          <w:p w14:paraId="16CDCAFD" w14:textId="6F1A830B" w:rsidR="0006524A" w:rsidRDefault="0006524A" w:rsidP="0006524A">
            <w:pPr>
              <w:pStyle w:val="Dates"/>
            </w:pPr>
            <w:r>
              <w:t>0</w:t>
            </w:r>
            <w:r>
              <w:t>6</w:t>
            </w:r>
            <w:r>
              <w:t>/20</w:t>
            </w:r>
            <w:r>
              <w:t>2</w:t>
            </w:r>
            <w:r>
              <w:t xml:space="preserve">1 – </w:t>
            </w:r>
            <w:r>
              <w:t>01/2022</w:t>
            </w:r>
          </w:p>
          <w:p w14:paraId="6FF10EAB" w14:textId="342E5316" w:rsidR="0006524A" w:rsidRPr="00E3018C" w:rsidRDefault="0006524A" w:rsidP="0006524A">
            <w:pPr>
              <w:pStyle w:val="Text"/>
              <w:rPr>
                <w:u w:val="single"/>
              </w:rPr>
            </w:pPr>
            <w:r>
              <w:rPr>
                <w:u w:val="single"/>
              </w:rPr>
              <w:t>Jewish General Hospital</w:t>
            </w:r>
          </w:p>
          <w:p w14:paraId="0DCCB042" w14:textId="3FF634AB" w:rsidR="0006524A" w:rsidRDefault="0006524A" w:rsidP="0006524A">
            <w:pPr>
              <w:pStyle w:val="Text"/>
              <w:rPr>
                <w:b/>
                <w:bCs/>
              </w:rPr>
            </w:pPr>
            <w:r>
              <w:rPr>
                <w:b/>
                <w:bCs/>
              </w:rPr>
              <w:t>Unit Agent</w:t>
            </w:r>
          </w:p>
          <w:p w14:paraId="00928A74" w14:textId="6B7D735A" w:rsidR="0006524A" w:rsidRDefault="0006524A" w:rsidP="0006524A">
            <w:pPr>
              <w:pStyle w:val="BodyText"/>
              <w:numPr>
                <w:ilvl w:val="0"/>
                <w:numId w:val="18"/>
              </w:numPr>
              <w:spacing w:before="19"/>
            </w:pPr>
            <w:r>
              <w:t>Use appropriate forms and paperwork to complete daily tasks.</w:t>
            </w:r>
          </w:p>
          <w:p w14:paraId="10D639A5" w14:textId="48008405" w:rsidR="0006524A" w:rsidRPr="00215CF4" w:rsidRDefault="00215CF4" w:rsidP="0006524A">
            <w:pPr>
              <w:pStyle w:val="BodyText"/>
              <w:numPr>
                <w:ilvl w:val="0"/>
                <w:numId w:val="18"/>
              </w:numPr>
              <w:spacing w:before="19"/>
            </w:pPr>
            <w:r>
              <w:rPr>
                <w:spacing w:val="-1"/>
                <w:w w:val="105"/>
              </w:rPr>
              <w:t>Updated computer records and made changes when necessary.</w:t>
            </w:r>
          </w:p>
          <w:p w14:paraId="56D5A1A9" w14:textId="4ACD3FD7" w:rsidR="00215CF4" w:rsidRDefault="00215CF4" w:rsidP="0006524A">
            <w:pPr>
              <w:pStyle w:val="BodyText"/>
              <w:numPr>
                <w:ilvl w:val="0"/>
                <w:numId w:val="18"/>
              </w:numPr>
              <w:spacing w:before="19"/>
            </w:pPr>
            <w:r>
              <w:rPr>
                <w:spacing w:val="-1"/>
                <w:w w:val="105"/>
              </w:rPr>
              <w:t>Oversaw office inventory activities, including ordering and stocking supplies when needed.</w:t>
            </w:r>
          </w:p>
          <w:p w14:paraId="22DE3427" w14:textId="77777777" w:rsidR="0006524A" w:rsidRDefault="0006524A" w:rsidP="00DF1CB4">
            <w:pPr>
              <w:pStyle w:val="Dates"/>
            </w:pPr>
          </w:p>
          <w:p w14:paraId="6EA04D99" w14:textId="056E1695" w:rsidR="0006524A" w:rsidRDefault="0006524A" w:rsidP="00DF1CB4">
            <w:pPr>
              <w:pStyle w:val="Dates"/>
            </w:pPr>
          </w:p>
          <w:p w14:paraId="6B65147A" w14:textId="77777777" w:rsidR="0006524A" w:rsidRDefault="0006524A" w:rsidP="00DF1CB4">
            <w:pPr>
              <w:pStyle w:val="Dates"/>
            </w:pPr>
          </w:p>
          <w:p w14:paraId="76401265" w14:textId="41838C0B" w:rsidR="00AD6FA4" w:rsidRDefault="00903BCB" w:rsidP="00DF1CB4">
            <w:pPr>
              <w:pStyle w:val="Dates"/>
            </w:pPr>
            <w:r>
              <w:t>08/2015 – 10/2020</w:t>
            </w:r>
          </w:p>
          <w:p w14:paraId="130E9645" w14:textId="6B4FE9FC" w:rsidR="00AD6FA4" w:rsidRPr="00903BCB" w:rsidRDefault="00903BCB" w:rsidP="00DF1CB4">
            <w:pPr>
              <w:pStyle w:val="Text"/>
              <w:rPr>
                <w:u w:val="single"/>
              </w:rPr>
            </w:pPr>
            <w:r w:rsidRPr="00903BCB">
              <w:rPr>
                <w:u w:val="single"/>
              </w:rPr>
              <w:t>Envoy Air</w:t>
            </w:r>
          </w:p>
          <w:p w14:paraId="73D04F92" w14:textId="722D4262" w:rsidR="00903BCB" w:rsidRDefault="00903BCB" w:rsidP="00DF1CB4">
            <w:pPr>
              <w:pStyle w:val="Text"/>
              <w:rPr>
                <w:b/>
                <w:bCs/>
              </w:rPr>
            </w:pPr>
            <w:r w:rsidRPr="00903BCB">
              <w:rPr>
                <w:b/>
                <w:bCs/>
              </w:rPr>
              <w:t>Ramp Agent</w:t>
            </w:r>
          </w:p>
          <w:p w14:paraId="701D0043" w14:textId="2462B85C" w:rsidR="00903BCB" w:rsidRDefault="00903BCB" w:rsidP="00903BCB">
            <w:pPr>
              <w:pStyle w:val="BodyText"/>
              <w:numPr>
                <w:ilvl w:val="0"/>
                <w:numId w:val="14"/>
              </w:numPr>
              <w:spacing w:before="19" w:line="259" w:lineRule="auto"/>
            </w:pPr>
            <w:r>
              <w:t>Eﬀective</w:t>
            </w:r>
            <w:r>
              <w:rPr>
                <w:spacing w:val="7"/>
              </w:rPr>
              <w:t xml:space="preserve"> </w:t>
            </w:r>
            <w:r>
              <w:t>communication</w:t>
            </w:r>
            <w:r>
              <w:rPr>
                <w:spacing w:val="7"/>
              </w:rPr>
              <w:t xml:space="preserve"> </w:t>
            </w:r>
            <w:r>
              <w:t>skills</w:t>
            </w:r>
            <w:r>
              <w:rPr>
                <w:spacing w:val="8"/>
              </w:rPr>
              <w:t xml:space="preserve"> </w:t>
            </w:r>
            <w:r>
              <w:t>with</w:t>
            </w:r>
            <w:r>
              <w:rPr>
                <w:spacing w:val="7"/>
              </w:rPr>
              <w:t xml:space="preserve"> </w:t>
            </w:r>
            <w:r>
              <w:t>team</w:t>
            </w:r>
            <w:r>
              <w:rPr>
                <w:spacing w:val="7"/>
              </w:rPr>
              <w:t xml:space="preserve"> </w:t>
            </w:r>
            <w:r>
              <w:t>lead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7"/>
              </w:rPr>
              <w:t xml:space="preserve"> </w:t>
            </w:r>
            <w:proofErr w:type="gramStart"/>
            <w:r>
              <w:t>regards</w:t>
            </w:r>
            <w:r w:rsidR="00E3018C">
              <w:t xml:space="preserve"> </w:t>
            </w:r>
            <w:r>
              <w:rPr>
                <w:spacing w:val="-45"/>
              </w:rPr>
              <w:t xml:space="preserve"> </w:t>
            </w:r>
            <w:r>
              <w:t>to</w:t>
            </w:r>
            <w:proofErr w:type="gramEnd"/>
            <w:r w:rsidR="00E3018C">
              <w:rPr>
                <w:spacing w:val="-7"/>
              </w:rPr>
              <w:t xml:space="preserve"> </w:t>
            </w:r>
            <w:r>
              <w:t>load/unloading</w:t>
            </w:r>
            <w:r>
              <w:rPr>
                <w:spacing w:val="-6"/>
              </w:rPr>
              <w:t xml:space="preserve"> </w:t>
            </w:r>
            <w:r>
              <w:t>planes.</w:t>
            </w:r>
            <w:r>
              <w:t xml:space="preserve"> </w:t>
            </w:r>
          </w:p>
          <w:p w14:paraId="444AA9B2" w14:textId="4F61A6B5" w:rsidR="00E3018C" w:rsidRDefault="00903BCB" w:rsidP="00E3018C">
            <w:pPr>
              <w:pStyle w:val="BodyText"/>
              <w:numPr>
                <w:ilvl w:val="0"/>
                <w:numId w:val="14"/>
              </w:numPr>
              <w:spacing w:before="76"/>
            </w:pPr>
            <w:r>
              <w:t>Assisting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towing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pushback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timely</w:t>
            </w:r>
            <w:r>
              <w:rPr>
                <w:spacing w:val="1"/>
              </w:rPr>
              <w:t xml:space="preserve"> </w:t>
            </w:r>
            <w:r>
              <w:t>manner.</w:t>
            </w:r>
          </w:p>
          <w:p w14:paraId="704553CE" w14:textId="2EACEED0" w:rsidR="00E3018C" w:rsidRDefault="00E3018C" w:rsidP="00E3018C">
            <w:pPr>
              <w:pStyle w:val="BodyText"/>
              <w:numPr>
                <w:ilvl w:val="0"/>
                <w:numId w:val="14"/>
              </w:numPr>
              <w:spacing w:before="76"/>
            </w:pPr>
            <w:r>
              <w:t>Using the company's luggage software, in an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  <w:w w:val="105"/>
              </w:rPr>
              <w:t>autonomous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environment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relay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proper</w:t>
            </w:r>
            <w:r>
              <w:rPr>
                <w:spacing w:val="-47"/>
                <w:w w:val="105"/>
              </w:rPr>
              <w:t xml:space="preserve"> </w:t>
            </w:r>
            <w:r>
              <w:rPr>
                <w:w w:val="110"/>
              </w:rPr>
              <w:t>destination</w:t>
            </w:r>
          </w:p>
          <w:p w14:paraId="4D589EB7" w14:textId="60170EA7" w:rsidR="00903BCB" w:rsidRPr="00903BCB" w:rsidRDefault="00903BCB" w:rsidP="00903BCB">
            <w:pPr>
              <w:pStyle w:val="BodyText"/>
              <w:spacing w:before="19" w:line="259" w:lineRule="auto"/>
            </w:pPr>
          </w:p>
          <w:p w14:paraId="31A785FF" w14:textId="77777777" w:rsidR="00AD6FA4" w:rsidRDefault="00AD6FA4" w:rsidP="00DF1CB4">
            <w:pPr>
              <w:pStyle w:val="Dates"/>
            </w:pPr>
          </w:p>
          <w:p w14:paraId="02CC5292" w14:textId="04AD75A1" w:rsidR="00FA4DB0" w:rsidRDefault="00E3018C" w:rsidP="00DF1CB4">
            <w:pPr>
              <w:pStyle w:val="Dates"/>
            </w:pPr>
            <w:r>
              <w:t>04/2012 – 06/2015</w:t>
            </w:r>
          </w:p>
          <w:p w14:paraId="738850BA" w14:textId="79E8B325" w:rsidR="00FA4DB0" w:rsidRPr="00E3018C" w:rsidRDefault="00E3018C" w:rsidP="00DF1CB4">
            <w:pPr>
              <w:pStyle w:val="Text"/>
              <w:rPr>
                <w:u w:val="single"/>
              </w:rPr>
            </w:pPr>
            <w:r w:rsidRPr="00E3018C">
              <w:rPr>
                <w:u w:val="single"/>
              </w:rPr>
              <w:t>Target Canada</w:t>
            </w:r>
          </w:p>
          <w:p w14:paraId="6F2D88E7" w14:textId="61663DE9" w:rsidR="00E3018C" w:rsidRDefault="00E3018C" w:rsidP="00DF1CB4">
            <w:pPr>
              <w:pStyle w:val="Text"/>
              <w:rPr>
                <w:b/>
                <w:bCs/>
              </w:rPr>
            </w:pPr>
            <w:r w:rsidRPr="00E3018C">
              <w:rPr>
                <w:b/>
                <w:bCs/>
              </w:rPr>
              <w:t>Customer Service</w:t>
            </w:r>
          </w:p>
          <w:p w14:paraId="2A6208E9" w14:textId="43AD90BA" w:rsidR="00E3018C" w:rsidRPr="00E3018C" w:rsidRDefault="00E3018C" w:rsidP="00E3018C">
            <w:pPr>
              <w:pStyle w:val="BodyText"/>
              <w:numPr>
                <w:ilvl w:val="0"/>
                <w:numId w:val="14"/>
              </w:numPr>
              <w:spacing w:before="19" w:line="259" w:lineRule="auto"/>
            </w:pPr>
            <w:r>
              <w:t>Gathering</w:t>
            </w:r>
            <w:r w:rsidRPr="00E3018C">
              <w:t xml:space="preserve"> </w:t>
            </w:r>
            <w:r>
              <w:t>and</w:t>
            </w:r>
            <w:r w:rsidRPr="00E3018C">
              <w:t xml:space="preserve"> </w:t>
            </w:r>
            <w:r>
              <w:t>researching</w:t>
            </w:r>
            <w:r w:rsidRPr="00E3018C">
              <w:t xml:space="preserve"> </w:t>
            </w:r>
            <w:r>
              <w:t>information.</w:t>
            </w:r>
          </w:p>
          <w:p w14:paraId="74960C41" w14:textId="4AC3A93D" w:rsidR="00E3018C" w:rsidRPr="00E3018C" w:rsidRDefault="00E3018C" w:rsidP="00E3018C">
            <w:pPr>
              <w:pStyle w:val="BodyText"/>
              <w:numPr>
                <w:ilvl w:val="0"/>
                <w:numId w:val="14"/>
              </w:numPr>
              <w:spacing w:before="19" w:line="259" w:lineRule="auto"/>
            </w:pPr>
            <w:r>
              <w:t>Assembling</w:t>
            </w:r>
            <w:r w:rsidRPr="00E3018C">
              <w:t xml:space="preserve"> </w:t>
            </w:r>
            <w:r>
              <w:t>and</w:t>
            </w:r>
            <w:r w:rsidRPr="00E3018C">
              <w:t xml:space="preserve"> </w:t>
            </w:r>
            <w:r>
              <w:t>forwarding</w:t>
            </w:r>
            <w:r w:rsidRPr="00E3018C">
              <w:t xml:space="preserve"> </w:t>
            </w:r>
            <w:r>
              <w:t>information.</w:t>
            </w:r>
          </w:p>
          <w:p w14:paraId="4F406EFD" w14:textId="068CA9BA" w:rsidR="00E3018C" w:rsidRPr="00E3018C" w:rsidRDefault="00E3018C" w:rsidP="00E3018C">
            <w:pPr>
              <w:pStyle w:val="BodyText"/>
              <w:numPr>
                <w:ilvl w:val="0"/>
                <w:numId w:val="14"/>
              </w:numPr>
              <w:spacing w:before="19" w:line="259" w:lineRule="auto"/>
            </w:pPr>
            <w:r w:rsidRPr="00E3018C">
              <w:t>Attentiveness to detail when dealing with customer orders and shipments.</w:t>
            </w:r>
          </w:p>
          <w:p w14:paraId="4F8DD76C" w14:textId="670D466D" w:rsidR="00AD6FA4" w:rsidRDefault="00AD6FA4" w:rsidP="00E3018C">
            <w:pPr>
              <w:pStyle w:val="BodyText"/>
              <w:spacing w:before="19" w:line="259" w:lineRule="auto"/>
              <w:ind w:left="1331"/>
            </w:pPr>
          </w:p>
          <w:p w14:paraId="0353BE42" w14:textId="77777777" w:rsidR="00E3018C" w:rsidRDefault="00E3018C" w:rsidP="00E3018C">
            <w:pPr>
              <w:pStyle w:val="BodyText"/>
              <w:spacing w:before="19" w:line="259" w:lineRule="auto"/>
              <w:ind w:left="1331"/>
            </w:pPr>
          </w:p>
          <w:p w14:paraId="280CCCE0" w14:textId="2C1B7D46" w:rsidR="00AD6FA4" w:rsidRPr="00560EA0" w:rsidRDefault="00AD6FA4" w:rsidP="0006524A">
            <w:pPr>
              <w:pStyle w:val="BodyText"/>
              <w:spacing w:before="19"/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0E1C845F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770EDF90" w14:textId="77777777" w:rsidR="00AD6FA4" w:rsidRDefault="00AD6FA4" w:rsidP="00DF1CB4"/>
        </w:tc>
      </w:tr>
      <w:tr w:rsidR="00AD6FA4" w14:paraId="0C4976B2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6F5FF00B" w14:textId="5850FFDC" w:rsidR="00AD6FA4" w:rsidRDefault="00AD420E" w:rsidP="00AD420E">
            <w:pPr>
              <w:pStyle w:val="Heading3"/>
              <w:ind w:left="0"/>
            </w:pPr>
            <w:r>
              <w:lastRenderedPageBreak/>
              <w:t>LAnguages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4E88BB73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6E8C0284" w14:textId="77777777" w:rsidR="00AD6FA4" w:rsidRDefault="00AD6FA4" w:rsidP="00DF1CB4"/>
        </w:tc>
      </w:tr>
      <w:tr w:rsidR="00AD6FA4" w14:paraId="6533520B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5498FDAA" w14:textId="77777777" w:rsidR="00AD6FA4" w:rsidRDefault="00AD420E" w:rsidP="00DF1CB4">
            <w:pPr>
              <w:pStyle w:val="Text"/>
            </w:pPr>
            <w:r>
              <w:t>Written: English/ French</w:t>
            </w:r>
          </w:p>
          <w:p w14:paraId="795B3E23" w14:textId="67335F36" w:rsidR="00AD420E" w:rsidRPr="00560EA0" w:rsidRDefault="00AD420E" w:rsidP="00DF1CB4">
            <w:pPr>
              <w:pStyle w:val="Text"/>
            </w:pPr>
            <w:r>
              <w:t>Spoken: English/ French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3C6BBCC0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0C34EB4B" w14:textId="77777777" w:rsidR="00AD6FA4" w:rsidRDefault="00AD6FA4" w:rsidP="00DF1CB4"/>
        </w:tc>
      </w:tr>
      <w:tr w:rsidR="00AD6FA4" w14:paraId="5D65E82C" w14:textId="77777777" w:rsidTr="005E09DE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7CDF59DE" w14:textId="782B94EA" w:rsidR="00AD6FA4" w:rsidRPr="00560EA0" w:rsidRDefault="00C02F03" w:rsidP="00DF1CB4">
            <w:pPr>
              <w:pStyle w:val="Heading3"/>
            </w:pPr>
            <w:r>
              <w:t>Skills / Interests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F878CBE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2E2F0880" w14:textId="77777777" w:rsidR="00AD6FA4" w:rsidRDefault="00AD6FA4" w:rsidP="00DF1CB4"/>
        </w:tc>
      </w:tr>
      <w:tr w:rsidR="00AD6FA4" w14:paraId="4FD5BC9E" w14:textId="77777777" w:rsidTr="005E09DE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243B28D3" w14:textId="134FCCCB" w:rsidR="00AD6FA4" w:rsidRDefault="00AD6FA4" w:rsidP="00C02F03">
            <w:pPr>
              <w:pStyle w:val="Text"/>
            </w:pPr>
          </w:p>
          <w:p w14:paraId="5A1F17CD" w14:textId="777033CD" w:rsidR="00C02F03" w:rsidRDefault="00D23878" w:rsidP="00C02F03">
            <w:pPr>
              <w:pStyle w:val="Text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0463F0EA" wp14:editId="043CEF03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22860</wp:posOffset>
                      </wp:positionV>
                      <wp:extent cx="1958340" cy="1211580"/>
                      <wp:effectExtent l="0" t="0" r="3810" b="762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8340" cy="1211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B691D7" w14:textId="62DA2F2A" w:rsidR="00D23878" w:rsidRPr="00D23878" w:rsidRDefault="00D23878" w:rsidP="00D23878">
                                  <w:pPr>
                                    <w:pStyle w:val="Text"/>
                                  </w:pPr>
                                  <w:r w:rsidRPr="00D23878">
                                    <w:t>Interests:</w:t>
                                  </w:r>
                                </w:p>
                                <w:p w14:paraId="48CE7070" w14:textId="6E7CBC50" w:rsidR="00D23878" w:rsidRPr="00D23878" w:rsidRDefault="00D23878" w:rsidP="00D23878">
                                  <w:pPr>
                                    <w:pStyle w:val="Text"/>
                                    <w:numPr>
                                      <w:ilvl w:val="0"/>
                                      <w:numId w:val="23"/>
                                    </w:numPr>
                                  </w:pPr>
                                  <w:r w:rsidRPr="00D23878">
                                    <w:t>Sports</w:t>
                                  </w:r>
                                </w:p>
                                <w:p w14:paraId="42512D04" w14:textId="444E73C4" w:rsidR="00D23878" w:rsidRPr="00D23878" w:rsidRDefault="00D23878" w:rsidP="00D23878">
                                  <w:pPr>
                                    <w:pStyle w:val="Text"/>
                                    <w:numPr>
                                      <w:ilvl w:val="0"/>
                                      <w:numId w:val="23"/>
                                    </w:numPr>
                                  </w:pPr>
                                  <w:r w:rsidRPr="00D23878">
                                    <w:t>Music</w:t>
                                  </w:r>
                                </w:p>
                                <w:p w14:paraId="10BC00CB" w14:textId="173B0D02" w:rsidR="00D23878" w:rsidRPr="00D23878" w:rsidRDefault="00D23878" w:rsidP="00D23878">
                                  <w:pPr>
                                    <w:pStyle w:val="Text"/>
                                    <w:numPr>
                                      <w:ilvl w:val="0"/>
                                      <w:numId w:val="23"/>
                                    </w:numPr>
                                  </w:pPr>
                                  <w:r w:rsidRPr="00D23878">
                                    <w:t>Travelling</w:t>
                                  </w:r>
                                </w:p>
                                <w:p w14:paraId="4F6EB8D4" w14:textId="032A5A43" w:rsidR="00D23878" w:rsidRPr="00D23878" w:rsidRDefault="00D23878" w:rsidP="00D23878">
                                  <w:pPr>
                                    <w:pStyle w:val="Text"/>
                                    <w:numPr>
                                      <w:ilvl w:val="0"/>
                                      <w:numId w:val="23"/>
                                    </w:numPr>
                                  </w:pPr>
                                  <w:r w:rsidRPr="00D23878">
                                    <w:t>Puzzles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63F0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80pt;margin-top:1.8pt;width:154.2pt;height:95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" stroked="f">
                      <v:textbox>
                        <w:txbxContent>
                          <w:p w14:paraId="37B691D7" w14:textId="62DA2F2A" w:rsidR="00D23878" w:rsidRPr="00D23878" w:rsidRDefault="00D23878" w:rsidP="00D23878">
                            <w:pPr>
                              <w:pStyle w:val="Text"/>
                            </w:pPr>
                            <w:r w:rsidRPr="00D23878">
                              <w:t>Interests:</w:t>
                            </w:r>
                          </w:p>
                          <w:p w14:paraId="48CE7070" w14:textId="6E7CBC50" w:rsidR="00D23878" w:rsidRPr="00D23878" w:rsidRDefault="00D23878" w:rsidP="00D23878">
                            <w:pPr>
                              <w:pStyle w:val="Text"/>
                              <w:numPr>
                                <w:ilvl w:val="0"/>
                                <w:numId w:val="23"/>
                              </w:numPr>
                            </w:pPr>
                            <w:r w:rsidRPr="00D23878">
                              <w:t>Sports</w:t>
                            </w:r>
                          </w:p>
                          <w:p w14:paraId="42512D04" w14:textId="444E73C4" w:rsidR="00D23878" w:rsidRPr="00D23878" w:rsidRDefault="00D23878" w:rsidP="00D23878">
                            <w:pPr>
                              <w:pStyle w:val="Text"/>
                              <w:numPr>
                                <w:ilvl w:val="0"/>
                                <w:numId w:val="23"/>
                              </w:numPr>
                            </w:pPr>
                            <w:r w:rsidRPr="00D23878">
                              <w:t>Music</w:t>
                            </w:r>
                          </w:p>
                          <w:p w14:paraId="10BC00CB" w14:textId="173B0D02" w:rsidR="00D23878" w:rsidRPr="00D23878" w:rsidRDefault="00D23878" w:rsidP="00D23878">
                            <w:pPr>
                              <w:pStyle w:val="Text"/>
                              <w:numPr>
                                <w:ilvl w:val="0"/>
                                <w:numId w:val="23"/>
                              </w:numPr>
                            </w:pPr>
                            <w:r w:rsidRPr="00D23878">
                              <w:t>Travelling</w:t>
                            </w:r>
                          </w:p>
                          <w:p w14:paraId="4F6EB8D4" w14:textId="032A5A43" w:rsidR="00D23878" w:rsidRPr="00D23878" w:rsidRDefault="00D23878" w:rsidP="00D23878">
                            <w:pPr>
                              <w:pStyle w:val="Text"/>
                              <w:numPr>
                                <w:ilvl w:val="0"/>
                                <w:numId w:val="23"/>
                              </w:numPr>
                            </w:pPr>
                            <w:r w:rsidRPr="00D23878">
                              <w:t>Puzzles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02F03">
              <w:t>Skills:</w:t>
            </w:r>
          </w:p>
          <w:p w14:paraId="4216595A" w14:textId="3D0B160F" w:rsidR="00C02F03" w:rsidRDefault="00C02F03" w:rsidP="00C02F03">
            <w:pPr>
              <w:pStyle w:val="Text"/>
              <w:numPr>
                <w:ilvl w:val="0"/>
                <w:numId w:val="21"/>
              </w:numPr>
            </w:pPr>
            <w:r>
              <w:t>Mathematics</w:t>
            </w:r>
          </w:p>
          <w:p w14:paraId="00F133D0" w14:textId="05AE1EBF" w:rsidR="00C02F03" w:rsidRDefault="00C02F03" w:rsidP="00C02F03">
            <w:pPr>
              <w:pStyle w:val="Text"/>
              <w:numPr>
                <w:ilvl w:val="0"/>
                <w:numId w:val="21"/>
              </w:numPr>
            </w:pPr>
            <w:r>
              <w:t>Problem-solving</w:t>
            </w:r>
          </w:p>
          <w:p w14:paraId="3354099B" w14:textId="14D2E384" w:rsidR="00C02F03" w:rsidRDefault="00C02F03" w:rsidP="00C02F03">
            <w:pPr>
              <w:pStyle w:val="Text"/>
              <w:numPr>
                <w:ilvl w:val="0"/>
                <w:numId w:val="21"/>
              </w:numPr>
            </w:pPr>
            <w:r>
              <w:t>Time Management</w:t>
            </w:r>
          </w:p>
          <w:p w14:paraId="1DFE49D2" w14:textId="2BDDAD1A" w:rsidR="00C02F03" w:rsidRDefault="00D23878" w:rsidP="00C02F03">
            <w:pPr>
              <w:pStyle w:val="Text"/>
              <w:numPr>
                <w:ilvl w:val="0"/>
                <w:numId w:val="21"/>
              </w:numPr>
            </w:pPr>
            <w:r>
              <w:t>Creativity</w:t>
            </w:r>
          </w:p>
          <w:p w14:paraId="39F58018" w14:textId="30C71C21" w:rsidR="00C02F03" w:rsidRDefault="00D23878" w:rsidP="00C02F03">
            <w:pPr>
              <w:pStyle w:val="Text"/>
              <w:numPr>
                <w:ilvl w:val="0"/>
                <w:numId w:val="21"/>
              </w:numPr>
            </w:pPr>
            <w:r>
              <w:t>Hardworking</w:t>
            </w:r>
          </w:p>
          <w:p w14:paraId="014372E8" w14:textId="77777777" w:rsidR="00C02F03" w:rsidRDefault="00C02F03" w:rsidP="00D23878">
            <w:pPr>
              <w:pStyle w:val="Text"/>
              <w:ind w:left="890"/>
            </w:pPr>
          </w:p>
          <w:p w14:paraId="7D3C6619" w14:textId="313CB6F4" w:rsidR="00D23878" w:rsidRPr="00560EA0" w:rsidRDefault="00D23878" w:rsidP="00D23878">
            <w:pPr>
              <w:pStyle w:val="Text"/>
              <w:ind w:left="890"/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1125BF33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7024D394" w14:textId="77777777" w:rsidR="00AD6FA4" w:rsidRDefault="00AD6FA4" w:rsidP="00DF1CB4"/>
        </w:tc>
      </w:tr>
      <w:tr w:rsidR="00AD6FA4" w14:paraId="4DFE2AA6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5B1C9F2" w14:textId="42878B0F" w:rsidR="00AD6FA4" w:rsidRPr="00560EA0" w:rsidRDefault="00D23878" w:rsidP="00DF1CB4">
            <w:pPr>
              <w:pStyle w:val="Heading3"/>
            </w:pPr>
            <w:r>
              <w:t>Projects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09D2CDF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48CF2653" w14:textId="77777777" w:rsidR="00AD6FA4" w:rsidRDefault="00AD6FA4" w:rsidP="00DF1CB4"/>
        </w:tc>
      </w:tr>
      <w:tr w:rsidR="00AD6FA4" w14:paraId="499E91F2" w14:textId="77777777" w:rsidTr="005E09DE">
        <w:trPr>
          <w:trHeight w:val="79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42131182" w14:textId="623E5611" w:rsidR="00D23878" w:rsidRPr="006336F0" w:rsidRDefault="00D23878" w:rsidP="00D23878">
            <w:pPr>
              <w:pStyle w:val="Text"/>
              <w:rPr>
                <w:u w:val="single"/>
              </w:rPr>
            </w:pPr>
            <w:r w:rsidRPr="006336F0">
              <w:rPr>
                <w:u w:val="single"/>
              </w:rPr>
              <w:t>Condo Rental Application</w:t>
            </w:r>
          </w:p>
          <w:p w14:paraId="0C78B10E" w14:textId="0A2C7D23" w:rsidR="006336F0" w:rsidRPr="006336F0" w:rsidRDefault="006336F0" w:rsidP="00D23878">
            <w:pPr>
              <w:pStyle w:val="Text"/>
              <w:rPr>
                <w:b/>
                <w:bCs/>
              </w:rPr>
            </w:pPr>
            <w:r w:rsidRPr="006336F0">
              <w:rPr>
                <w:b/>
                <w:bCs/>
              </w:rPr>
              <w:t>Full Stack Development</w:t>
            </w:r>
          </w:p>
          <w:p w14:paraId="58B14A3B" w14:textId="2FFFF0C3" w:rsidR="00C311A5" w:rsidRDefault="006336F0" w:rsidP="00C311A5">
            <w:pPr>
              <w:pStyle w:val="Text"/>
              <w:numPr>
                <w:ilvl w:val="0"/>
                <w:numId w:val="24"/>
              </w:numPr>
            </w:pPr>
            <w:r>
              <w:t xml:space="preserve">Designed and </w:t>
            </w:r>
            <w:r w:rsidR="00C311A5">
              <w:t>developed</w:t>
            </w:r>
            <w:r>
              <w:t xml:space="preserve"> a full stack web application for tracking, renting, posting condos using C#, ASP.Net MVC.</w:t>
            </w:r>
          </w:p>
          <w:p w14:paraId="4D2D90AA" w14:textId="08C43C9D" w:rsidR="006336F0" w:rsidRDefault="006336F0" w:rsidP="00C311A5">
            <w:pPr>
              <w:pStyle w:val="Text"/>
              <w:numPr>
                <w:ilvl w:val="0"/>
                <w:numId w:val="24"/>
              </w:numPr>
            </w:pPr>
            <w:r>
              <w:t>Hosted database on Micr</w:t>
            </w:r>
            <w:r w:rsidR="00C311A5">
              <w:t>osoft SQL Server.</w:t>
            </w:r>
          </w:p>
          <w:p w14:paraId="6B56095B" w14:textId="5EB1DC59" w:rsidR="00C311A5" w:rsidRDefault="00C311A5" w:rsidP="00C311A5">
            <w:pPr>
              <w:pStyle w:val="Text"/>
            </w:pPr>
          </w:p>
          <w:p w14:paraId="685F1893" w14:textId="75DCF760" w:rsidR="00C311A5" w:rsidRPr="00C311A5" w:rsidRDefault="00C311A5" w:rsidP="00C311A5">
            <w:pPr>
              <w:pStyle w:val="Text"/>
              <w:rPr>
                <w:u w:val="single"/>
              </w:rPr>
            </w:pPr>
            <w:r w:rsidRPr="00C311A5">
              <w:rPr>
                <w:u w:val="single"/>
              </w:rPr>
              <w:t>Guru Knows: Tutoring Web Application</w:t>
            </w:r>
          </w:p>
          <w:p w14:paraId="390B0281" w14:textId="18F72794" w:rsidR="00C311A5" w:rsidRDefault="00C311A5" w:rsidP="00C311A5">
            <w:pPr>
              <w:pStyle w:val="Text"/>
              <w:rPr>
                <w:b/>
                <w:bCs/>
              </w:rPr>
            </w:pPr>
            <w:r w:rsidRPr="00C311A5">
              <w:rPr>
                <w:b/>
                <w:bCs/>
              </w:rPr>
              <w:t>Mobile</w:t>
            </w:r>
            <w:r>
              <w:rPr>
                <w:b/>
                <w:bCs/>
              </w:rPr>
              <w:t xml:space="preserve"> Android</w:t>
            </w:r>
            <w:r w:rsidRPr="00C311A5">
              <w:rPr>
                <w:b/>
                <w:bCs/>
              </w:rPr>
              <w:t xml:space="preserve"> Development</w:t>
            </w:r>
          </w:p>
          <w:p w14:paraId="5CB6057F" w14:textId="327266B3" w:rsidR="00C311A5" w:rsidRPr="00C311A5" w:rsidRDefault="00C311A5" w:rsidP="00C311A5">
            <w:pPr>
              <w:pStyle w:val="Text"/>
              <w:numPr>
                <w:ilvl w:val="0"/>
                <w:numId w:val="25"/>
              </w:numPr>
              <w:rPr>
                <w:b/>
                <w:bCs/>
              </w:rPr>
            </w:pPr>
            <w:r>
              <w:t>Designed and developed a mobile application using Android Studios that allows users</w:t>
            </w:r>
            <w:r w:rsidR="00E66732">
              <w:t xml:space="preserve"> </w:t>
            </w:r>
            <w:r w:rsidR="000D05B4">
              <w:t>(Students, and Tutors)</w:t>
            </w:r>
            <w:r>
              <w:t xml:space="preserve"> to post </w:t>
            </w:r>
            <w:r w:rsidR="000D05B4">
              <w:t xml:space="preserve">and answer questions. The application also allows users to do </w:t>
            </w:r>
            <w:proofErr w:type="gramStart"/>
            <w:r w:rsidR="000D05B4">
              <w:t>quizzes, and</w:t>
            </w:r>
            <w:proofErr w:type="gramEnd"/>
            <w:r w:rsidR="000D05B4">
              <w:t xml:space="preserve"> stores the results to show the user their progression.</w:t>
            </w:r>
          </w:p>
          <w:p w14:paraId="1D79BEC3" w14:textId="6A9D6C7A" w:rsidR="00C311A5" w:rsidRPr="00C311A5" w:rsidRDefault="00C311A5" w:rsidP="00C311A5">
            <w:pPr>
              <w:pStyle w:val="Text"/>
              <w:numPr>
                <w:ilvl w:val="0"/>
                <w:numId w:val="25"/>
              </w:numPr>
              <w:rPr>
                <w:b/>
                <w:bCs/>
              </w:rPr>
            </w:pPr>
            <w:r>
              <w:t xml:space="preserve">Hosted database on </w:t>
            </w:r>
            <w:r w:rsidR="00F43E0E">
              <w:t>Google Firebase</w:t>
            </w:r>
          </w:p>
          <w:p w14:paraId="0B44853C" w14:textId="77777777" w:rsidR="009709D6" w:rsidRDefault="009709D6" w:rsidP="00D23878">
            <w:pPr>
              <w:pStyle w:val="Text"/>
            </w:pPr>
          </w:p>
          <w:p w14:paraId="2AB6FCBF" w14:textId="7507AA09" w:rsidR="00D23878" w:rsidRPr="00D23878" w:rsidRDefault="00D23878" w:rsidP="00D23878">
            <w:pPr>
              <w:pStyle w:val="Text"/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490AE814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4276260D" w14:textId="77777777" w:rsidR="00AD6FA4" w:rsidRDefault="00AD6FA4" w:rsidP="00DF1CB4"/>
        </w:tc>
      </w:tr>
      <w:tr w:rsidR="00AD6FA4" w14:paraId="5346A682" w14:textId="77777777" w:rsidTr="005E09DE">
        <w:trPr>
          <w:trHeight w:val="482"/>
        </w:trPr>
        <w:tc>
          <w:tcPr>
            <w:tcW w:w="10790" w:type="dxa"/>
            <w:gridSpan w:val="19"/>
            <w:tcBorders>
              <w:bottom w:val="single" w:sz="36" w:space="0" w:color="CADEE5" w:themeColor="background2"/>
            </w:tcBorders>
          </w:tcPr>
          <w:p w14:paraId="6351C6DB" w14:textId="77777777" w:rsidR="00AD6FA4" w:rsidRDefault="00AD6FA4" w:rsidP="00DF1CB4"/>
        </w:tc>
      </w:tr>
    </w:tbl>
    <w:p w14:paraId="586EB918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D7B7E" w14:textId="77777777" w:rsidR="005467A0" w:rsidRDefault="005467A0" w:rsidP="00DF1CB4">
      <w:r>
        <w:separator/>
      </w:r>
    </w:p>
  </w:endnote>
  <w:endnote w:type="continuationSeparator" w:id="0">
    <w:p w14:paraId="49A957F3" w14:textId="77777777" w:rsidR="005467A0" w:rsidRDefault="005467A0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F54DC" w14:textId="77777777" w:rsidR="005467A0" w:rsidRDefault="005467A0" w:rsidP="00DF1CB4">
      <w:r>
        <w:separator/>
      </w:r>
    </w:p>
  </w:footnote>
  <w:footnote w:type="continuationSeparator" w:id="0">
    <w:p w14:paraId="72C3AD43" w14:textId="77777777" w:rsidR="005467A0" w:rsidRDefault="005467A0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87D9E"/>
    <w:multiLevelType w:val="hybridMultilevel"/>
    <w:tmpl w:val="AFC0F62E"/>
    <w:lvl w:ilvl="0" w:tplc="10090001">
      <w:start w:val="1"/>
      <w:numFmt w:val="bullet"/>
      <w:lvlText w:val=""/>
      <w:lvlJc w:val="left"/>
      <w:pPr>
        <w:ind w:left="13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11" w15:restartNumberingAfterBreak="0">
    <w:nsid w:val="0CDC1652"/>
    <w:multiLevelType w:val="hybridMultilevel"/>
    <w:tmpl w:val="D97C0710"/>
    <w:lvl w:ilvl="0" w:tplc="1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0DFC2D3B"/>
    <w:multiLevelType w:val="hybridMultilevel"/>
    <w:tmpl w:val="8A7C48DC"/>
    <w:lvl w:ilvl="0" w:tplc="1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681345"/>
    <w:multiLevelType w:val="hybridMultilevel"/>
    <w:tmpl w:val="1146E5FC"/>
    <w:lvl w:ilvl="0" w:tplc="10090001">
      <w:start w:val="1"/>
      <w:numFmt w:val="bullet"/>
      <w:lvlText w:val=""/>
      <w:lvlJc w:val="left"/>
      <w:pPr>
        <w:ind w:left="13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15" w15:restartNumberingAfterBreak="0">
    <w:nsid w:val="1D4E69F3"/>
    <w:multiLevelType w:val="hybridMultilevel"/>
    <w:tmpl w:val="A510CB0A"/>
    <w:lvl w:ilvl="0" w:tplc="1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300D1DEA"/>
    <w:multiLevelType w:val="hybridMultilevel"/>
    <w:tmpl w:val="5C7EADD2"/>
    <w:lvl w:ilvl="0" w:tplc="1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 w15:restartNumberingAfterBreak="0">
    <w:nsid w:val="442C1A47"/>
    <w:multiLevelType w:val="hybridMultilevel"/>
    <w:tmpl w:val="839220C2"/>
    <w:lvl w:ilvl="0" w:tplc="10090001">
      <w:start w:val="1"/>
      <w:numFmt w:val="bullet"/>
      <w:lvlText w:val=""/>
      <w:lvlJc w:val="left"/>
      <w:pPr>
        <w:ind w:left="13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18" w15:restartNumberingAfterBreak="0">
    <w:nsid w:val="45231F83"/>
    <w:multiLevelType w:val="hybridMultilevel"/>
    <w:tmpl w:val="20D4E752"/>
    <w:lvl w:ilvl="0" w:tplc="1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9" w15:restartNumberingAfterBreak="0">
    <w:nsid w:val="4DFD1B4E"/>
    <w:multiLevelType w:val="hybridMultilevel"/>
    <w:tmpl w:val="6B22642A"/>
    <w:lvl w:ilvl="0" w:tplc="1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4FA3599B"/>
    <w:multiLevelType w:val="hybridMultilevel"/>
    <w:tmpl w:val="C336A6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B4A57"/>
    <w:multiLevelType w:val="hybridMultilevel"/>
    <w:tmpl w:val="6EC289D2"/>
    <w:lvl w:ilvl="0" w:tplc="1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2" w15:restartNumberingAfterBreak="0">
    <w:nsid w:val="5BCC7BCD"/>
    <w:multiLevelType w:val="hybridMultilevel"/>
    <w:tmpl w:val="81062230"/>
    <w:lvl w:ilvl="0" w:tplc="1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6E6D2783"/>
    <w:multiLevelType w:val="hybridMultilevel"/>
    <w:tmpl w:val="FA3458E2"/>
    <w:lvl w:ilvl="0" w:tplc="1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4" w15:restartNumberingAfterBreak="0">
    <w:nsid w:val="7204620F"/>
    <w:multiLevelType w:val="hybridMultilevel"/>
    <w:tmpl w:val="6256E4E4"/>
    <w:lvl w:ilvl="0" w:tplc="1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3"/>
  </w:num>
  <w:num w:numId="12">
    <w:abstractNumId w:val="22"/>
  </w:num>
  <w:num w:numId="13">
    <w:abstractNumId w:val="17"/>
  </w:num>
  <w:num w:numId="14">
    <w:abstractNumId w:val="14"/>
  </w:num>
  <w:num w:numId="15">
    <w:abstractNumId w:val="12"/>
  </w:num>
  <w:num w:numId="16">
    <w:abstractNumId w:val="18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23"/>
  </w:num>
  <w:num w:numId="22">
    <w:abstractNumId w:val="20"/>
  </w:num>
  <w:num w:numId="23">
    <w:abstractNumId w:val="24"/>
  </w:num>
  <w:num w:numId="24">
    <w:abstractNumId w:val="16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26"/>
    <w:rsid w:val="0006524A"/>
    <w:rsid w:val="000D05B4"/>
    <w:rsid w:val="00215CF4"/>
    <w:rsid w:val="002B73E2"/>
    <w:rsid w:val="002D3AB8"/>
    <w:rsid w:val="00347526"/>
    <w:rsid w:val="00413477"/>
    <w:rsid w:val="004A586E"/>
    <w:rsid w:val="005312B2"/>
    <w:rsid w:val="005467A0"/>
    <w:rsid w:val="00560EA0"/>
    <w:rsid w:val="005E09DE"/>
    <w:rsid w:val="005F5561"/>
    <w:rsid w:val="006336F0"/>
    <w:rsid w:val="00680892"/>
    <w:rsid w:val="006C60E6"/>
    <w:rsid w:val="00903BCB"/>
    <w:rsid w:val="009709D6"/>
    <w:rsid w:val="009835F5"/>
    <w:rsid w:val="00A520FA"/>
    <w:rsid w:val="00AB03FA"/>
    <w:rsid w:val="00AD0DDD"/>
    <w:rsid w:val="00AD420E"/>
    <w:rsid w:val="00AD6FA4"/>
    <w:rsid w:val="00C02F03"/>
    <w:rsid w:val="00C311A5"/>
    <w:rsid w:val="00D06709"/>
    <w:rsid w:val="00D23878"/>
    <w:rsid w:val="00D74C88"/>
    <w:rsid w:val="00DF1CB4"/>
    <w:rsid w:val="00E14266"/>
    <w:rsid w:val="00E3018C"/>
    <w:rsid w:val="00E66732"/>
    <w:rsid w:val="00F43E0E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37E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02F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paragraph" w:styleId="BodyText">
    <w:name w:val="Body Text"/>
    <w:basedOn w:val="Normal"/>
    <w:link w:val="BodyTextChar"/>
    <w:uiPriority w:val="1"/>
    <w:qFormat/>
    <w:rsid w:val="00347526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347526"/>
    <w:rPr>
      <w:rFonts w:ascii="Microsoft Sans Serif" w:eastAsia="Microsoft Sans Serif" w:hAnsi="Microsoft Sans Serif" w:cs="Microsoft Sans Serif"/>
      <w:sz w:val="18"/>
      <w:szCs w:val="18"/>
    </w:rPr>
  </w:style>
  <w:style w:type="character" w:customStyle="1" w:styleId="hgkelc">
    <w:name w:val="hgkelc"/>
    <w:basedOn w:val="DefaultParagraphFont"/>
    <w:rsid w:val="00347526"/>
  </w:style>
  <w:style w:type="character" w:customStyle="1" w:styleId="Heading4Char">
    <w:name w:val="Heading 4 Char"/>
    <w:basedOn w:val="DefaultParagraphFont"/>
    <w:link w:val="Heading4"/>
    <w:uiPriority w:val="9"/>
    <w:semiHidden/>
    <w:rsid w:val="00C02F03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shaun-sober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un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C174CA60FC4912822E09B9549C3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80C66-9AF7-463D-AF87-511E1B85A6A2}"/>
      </w:docPartPr>
      <w:docPartBody>
        <w:p w:rsidR="00000000" w:rsidRDefault="00C8429E">
          <w:pPr>
            <w:pStyle w:val="21C174CA60FC4912822E09B9549C32FF"/>
          </w:pPr>
          <w:r w:rsidRPr="005F5561">
            <w:t>Objective</w:t>
          </w:r>
        </w:p>
      </w:docPartBody>
    </w:docPart>
    <w:docPart>
      <w:docPartPr>
        <w:name w:val="0FB5E831BA6E45A7B82C32429EFB4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82DFF-24B6-4512-B631-D34E5789CDA5}"/>
      </w:docPartPr>
      <w:docPartBody>
        <w:p w:rsidR="00000000" w:rsidRDefault="00C8429E">
          <w:pPr>
            <w:pStyle w:val="0FB5E831BA6E45A7B82C32429EFB48ED"/>
          </w:pPr>
          <w:r w:rsidRPr="00AD0DDD">
            <w:t>Education</w:t>
          </w:r>
        </w:p>
      </w:docPartBody>
    </w:docPart>
    <w:docPart>
      <w:docPartPr>
        <w:name w:val="6C57F1B790D04A03AE087617BB152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4A412-CE07-4FB1-8873-97ABA3D934D8}"/>
      </w:docPartPr>
      <w:docPartBody>
        <w:p w:rsidR="00000000" w:rsidRDefault="00C8429E">
          <w:pPr>
            <w:pStyle w:val="6C57F1B790D04A03AE087617BB152F9B"/>
          </w:pPr>
          <w:r w:rsidRPr="00560EA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0E"/>
    <w:rsid w:val="00C8429E"/>
    <w:rsid w:val="00F9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A6F2CDF4A647F4A2F20364F1C1DDD9">
    <w:name w:val="A5A6F2CDF4A647F4A2F20364F1C1DDD9"/>
  </w:style>
  <w:style w:type="paragraph" w:customStyle="1" w:styleId="FD864F19352148AEB36CD2B38CE17527">
    <w:name w:val="FD864F19352148AEB36CD2B38CE17527"/>
  </w:style>
  <w:style w:type="paragraph" w:customStyle="1" w:styleId="49A63DD7CF264064883CEE991A2B5BF5">
    <w:name w:val="49A63DD7CF264064883CEE991A2B5BF5"/>
  </w:style>
  <w:style w:type="paragraph" w:customStyle="1" w:styleId="49B5B43F945A4323AC423CE77B34E53D">
    <w:name w:val="49B5B43F945A4323AC423CE77B34E53D"/>
  </w:style>
  <w:style w:type="paragraph" w:customStyle="1" w:styleId="36982560BA1F48C7A2C04E6E126A4984">
    <w:name w:val="36982560BA1F48C7A2C04E6E126A4984"/>
  </w:style>
  <w:style w:type="paragraph" w:customStyle="1" w:styleId="2CE798E5E5FB46CEA4862430ECC00EAE">
    <w:name w:val="2CE798E5E5FB46CEA4862430ECC00EAE"/>
  </w:style>
  <w:style w:type="paragraph" w:customStyle="1" w:styleId="21C174CA60FC4912822E09B9549C32FF">
    <w:name w:val="21C174CA60FC4912822E09B9549C32FF"/>
  </w:style>
  <w:style w:type="paragraph" w:customStyle="1" w:styleId="0FB5E831BA6E45A7B82C32429EFB48ED">
    <w:name w:val="0FB5E831BA6E45A7B82C32429EFB48ED"/>
  </w:style>
  <w:style w:type="paragraph" w:customStyle="1" w:styleId="0698C9F045F24A93AB4F47AEA13E1F3A">
    <w:name w:val="0698C9F045F24A93AB4F47AEA13E1F3A"/>
  </w:style>
  <w:style w:type="paragraph" w:customStyle="1" w:styleId="6157A38059E04F8DBEF2C6465B6476ED">
    <w:name w:val="6157A38059E04F8DBEF2C6465B6476ED"/>
  </w:style>
  <w:style w:type="paragraph" w:customStyle="1" w:styleId="D6DF0178E2F2469CB3724644ABEE607F">
    <w:name w:val="D6DF0178E2F2469CB3724644ABEE607F"/>
  </w:style>
  <w:style w:type="paragraph" w:customStyle="1" w:styleId="8F824D77F7FA4AAC87820677C50599A6">
    <w:name w:val="8F824D77F7FA4AAC87820677C50599A6"/>
  </w:style>
  <w:style w:type="paragraph" w:customStyle="1" w:styleId="D8A79281203A45269A5D88FA738D1663">
    <w:name w:val="D8A79281203A45269A5D88FA738D1663"/>
  </w:style>
  <w:style w:type="paragraph" w:customStyle="1" w:styleId="7B36E47BB0C24A2797B4444CCD836BF7">
    <w:name w:val="7B36E47BB0C24A2797B4444CCD836BF7"/>
  </w:style>
  <w:style w:type="paragraph" w:styleId="ListParagraph">
    <w:name w:val="List Paragraph"/>
    <w:basedOn w:val="Normal"/>
    <w:uiPriority w:val="6"/>
    <w:qFormat/>
    <w:rsid w:val="00F9030E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8297DC94ED4D43F48C4D3D3AA0C356E1">
    <w:name w:val="8297DC94ED4D43F48C4D3D3AA0C356E1"/>
  </w:style>
  <w:style w:type="paragraph" w:customStyle="1" w:styleId="855EA144DCB94C09ADC46541A7322046">
    <w:name w:val="855EA144DCB94C09ADC46541A7322046"/>
  </w:style>
  <w:style w:type="paragraph" w:customStyle="1" w:styleId="C0B5A29D465D46D59FE939BDE5333B27">
    <w:name w:val="C0B5A29D465D46D59FE939BDE5333B27"/>
  </w:style>
  <w:style w:type="paragraph" w:customStyle="1" w:styleId="6C57F1B790D04A03AE087617BB152F9B">
    <w:name w:val="6C57F1B790D04A03AE087617BB152F9B"/>
  </w:style>
  <w:style w:type="paragraph" w:customStyle="1" w:styleId="251E6A8938C644BF86F5172E5EC71871">
    <w:name w:val="251E6A8938C644BF86F5172E5EC71871"/>
  </w:style>
  <w:style w:type="paragraph" w:customStyle="1" w:styleId="446A88507270479F9CD55CD1014CE387">
    <w:name w:val="446A88507270479F9CD55CD1014CE387"/>
  </w:style>
  <w:style w:type="paragraph" w:customStyle="1" w:styleId="B49E263E00A14884859E61EBE9BD9F34">
    <w:name w:val="B49E263E00A14884859E61EBE9BD9F34"/>
  </w:style>
  <w:style w:type="paragraph" w:customStyle="1" w:styleId="1F71005815F24AFEA1F76AC84ECA38E6">
    <w:name w:val="1F71005815F24AFEA1F76AC84ECA38E6"/>
  </w:style>
  <w:style w:type="paragraph" w:customStyle="1" w:styleId="F57F4F412ED24045BA5E0F7A82EC2EAC">
    <w:name w:val="F57F4F412ED24045BA5E0F7A82EC2EAC"/>
  </w:style>
  <w:style w:type="paragraph" w:customStyle="1" w:styleId="666EF8555279404AB0147C8DDA4C7208">
    <w:name w:val="666EF8555279404AB0147C8DDA4C7208"/>
  </w:style>
  <w:style w:type="paragraph" w:customStyle="1" w:styleId="09083A9E93124FA9B8A00C088A6222B0">
    <w:name w:val="09083A9E93124FA9B8A00C088A6222B0"/>
  </w:style>
  <w:style w:type="paragraph" w:customStyle="1" w:styleId="6356F57381F2439BA4B6DAF35856D16D">
    <w:name w:val="6356F57381F2439BA4B6DAF35856D16D"/>
  </w:style>
  <w:style w:type="paragraph" w:customStyle="1" w:styleId="Text">
    <w:name w:val="Text"/>
    <w:basedOn w:val="Normal"/>
    <w:uiPriority w:val="3"/>
    <w:qFormat/>
    <w:rsid w:val="00F9030E"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  <w:lang w:val="en-US" w:eastAsia="en-US"/>
    </w:rPr>
  </w:style>
  <w:style w:type="paragraph" w:customStyle="1" w:styleId="5B7F132C67AE4A5EAE8E73CEF5AA38B6">
    <w:name w:val="5B7F132C67AE4A5EAE8E73CEF5AA38B6"/>
  </w:style>
  <w:style w:type="paragraph" w:customStyle="1" w:styleId="41E7E6E4CBC6433BBEA8C17DDA81BA7E">
    <w:name w:val="41E7E6E4CBC6433BBEA8C17DDA81BA7E"/>
  </w:style>
  <w:style w:type="paragraph" w:customStyle="1" w:styleId="E247CD5185034FB48567ACE2D140DB4B">
    <w:name w:val="E247CD5185034FB48567ACE2D140DB4B"/>
  </w:style>
  <w:style w:type="paragraph" w:customStyle="1" w:styleId="C509859BC5094F0882B802E4994E24DE">
    <w:name w:val="C509859BC5094F0882B802E4994E24DE"/>
    <w:rsid w:val="00F9030E"/>
  </w:style>
  <w:style w:type="paragraph" w:customStyle="1" w:styleId="4F29951CC36A459FBF4F37B270D2C412">
    <w:name w:val="4F29951CC36A459FBF4F37B270D2C412"/>
    <w:rsid w:val="00F9030E"/>
  </w:style>
  <w:style w:type="paragraph" w:customStyle="1" w:styleId="16CF0E5EF7AE4150BA0E82AF4DF878F6">
    <w:name w:val="16CF0E5EF7AE4150BA0E82AF4DF878F6"/>
    <w:rsid w:val="00F9030E"/>
  </w:style>
  <w:style w:type="paragraph" w:customStyle="1" w:styleId="9C08705CA2C6403A82F76ABEC97061E8">
    <w:name w:val="9C08705CA2C6403A82F76ABEC97061E8"/>
    <w:rsid w:val="00F9030E"/>
  </w:style>
  <w:style w:type="paragraph" w:customStyle="1" w:styleId="ADBED6B62AD14FECB833DBC9AA14BDB2">
    <w:name w:val="ADBED6B62AD14FECB833DBC9AA14BDB2"/>
    <w:rsid w:val="00F9030E"/>
  </w:style>
  <w:style w:type="paragraph" w:customStyle="1" w:styleId="34B7EED949124D7DB62945D49790F0D1">
    <w:name w:val="34B7EED949124D7DB62945D49790F0D1"/>
    <w:rsid w:val="00F9030E"/>
  </w:style>
  <w:style w:type="paragraph" w:customStyle="1" w:styleId="784D50A001A640E0B488EBE1F1621447">
    <w:name w:val="784D50A001A640E0B488EBE1F1621447"/>
    <w:rsid w:val="00F9030E"/>
  </w:style>
  <w:style w:type="paragraph" w:customStyle="1" w:styleId="F53E86046F1B45AA9DBE5A23DD133B39">
    <w:name w:val="F53E86046F1B45AA9DBE5A23DD133B39"/>
    <w:rsid w:val="00F9030E"/>
  </w:style>
  <w:style w:type="paragraph" w:customStyle="1" w:styleId="1923C52C97EB4B25B4719B158AA7F68C">
    <w:name w:val="1923C52C97EB4B25B4719B158AA7F68C"/>
    <w:rsid w:val="00F9030E"/>
  </w:style>
  <w:style w:type="paragraph" w:customStyle="1" w:styleId="7FB9595D212A46C48EB753658F72612F">
    <w:name w:val="7FB9595D212A46C48EB753658F72612F"/>
    <w:rsid w:val="00F9030E"/>
  </w:style>
  <w:style w:type="paragraph" w:customStyle="1" w:styleId="6C20648F5EE3466DB89B00793B8BAE22">
    <w:name w:val="6C20648F5EE3466DB89B00793B8BAE22"/>
    <w:rsid w:val="00F9030E"/>
  </w:style>
  <w:style w:type="paragraph" w:customStyle="1" w:styleId="841A42D2124345A9BDD59AC6632FC63D">
    <w:name w:val="841A42D2124345A9BDD59AC6632FC63D"/>
    <w:rsid w:val="00F9030E"/>
  </w:style>
  <w:style w:type="paragraph" w:customStyle="1" w:styleId="C6CC5B7773144E5F8CA7F70F1B3928EE">
    <w:name w:val="C6CC5B7773144E5F8CA7F70F1B3928EE"/>
    <w:rsid w:val="00F9030E"/>
  </w:style>
  <w:style w:type="paragraph" w:customStyle="1" w:styleId="DDD02E8452DA45F1907BBAFD01DFD42A">
    <w:name w:val="DDD02E8452DA45F1907BBAFD01DFD42A"/>
    <w:rsid w:val="00F9030E"/>
  </w:style>
  <w:style w:type="paragraph" w:customStyle="1" w:styleId="9581DF0C6FD14ECAB1A562A2F696D9B8">
    <w:name w:val="9581DF0C6FD14ECAB1A562A2F696D9B8"/>
    <w:rsid w:val="00F9030E"/>
  </w:style>
  <w:style w:type="paragraph" w:customStyle="1" w:styleId="E3ED6E3DC4E94714A0747FA705AE5A53">
    <w:name w:val="E3ED6E3DC4E94714A0747FA705AE5A53"/>
    <w:rsid w:val="00F9030E"/>
  </w:style>
  <w:style w:type="paragraph" w:customStyle="1" w:styleId="D1341229E77C41E8967BC2E5C134C093">
    <w:name w:val="D1341229E77C41E8967BC2E5C134C093"/>
    <w:rsid w:val="00F903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2022-03-15T22:10:00Z</dcterms:created>
  <dcterms:modified xsi:type="dcterms:W3CDTF">2022-03-15T23:20:00Z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cdde0556-1f76-452e-9e94-03158f226e4e_Enabled">
    <vt:lpwstr>true</vt:lpwstr>
  </property>
  <property fmtid="{D5CDD505-2E9C-101B-9397-08002B2CF9AE}" pid="4" name="MSIP_Label_cdde0556-1f76-452e-9e94-03158f226e4e_SetDate">
    <vt:lpwstr>2022-03-15T22:10:02Z</vt:lpwstr>
  </property>
  <property fmtid="{D5CDD505-2E9C-101B-9397-08002B2CF9AE}" pid="5" name="MSIP_Label_cdde0556-1f76-452e-9e94-03158f226e4e_Method">
    <vt:lpwstr>Standard</vt:lpwstr>
  </property>
  <property fmtid="{D5CDD505-2E9C-101B-9397-08002B2CF9AE}" pid="6" name="MSIP_Label_cdde0556-1f76-452e-9e94-03158f226e4e_Name">
    <vt:lpwstr>Private</vt:lpwstr>
  </property>
  <property fmtid="{D5CDD505-2E9C-101B-9397-08002B2CF9AE}" pid="7" name="MSIP_Label_cdde0556-1f76-452e-9e94-03158f226e4e_SiteId">
    <vt:lpwstr>7015a19d-0dbb-4c31-8709-253cf07f631f</vt:lpwstr>
  </property>
  <property fmtid="{D5CDD505-2E9C-101B-9397-08002B2CF9AE}" pid="8" name="MSIP_Label_cdde0556-1f76-452e-9e94-03158f226e4e_ActionId">
    <vt:lpwstr>032c3fa2-3ae6-44fc-a49b-1363371838ae</vt:lpwstr>
  </property>
  <property fmtid="{D5CDD505-2E9C-101B-9397-08002B2CF9AE}" pid="9" name="MSIP_Label_cdde0556-1f76-452e-9e94-03158f226e4e_ContentBits">
    <vt:lpwstr>0</vt:lpwstr>
  </property>
</Properties>
</file>